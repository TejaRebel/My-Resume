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746724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B775658" w14:textId="6BC6A548" w:rsidR="00692703" w:rsidRPr="002C4EDE" w:rsidRDefault="00152F45" w:rsidP="00913946">
            <w:pPr>
              <w:pStyle w:val="Title"/>
              <w:rPr>
                <w:color w:val="auto"/>
              </w:rPr>
            </w:pPr>
            <w:r w:rsidRPr="002C4EDE">
              <w:rPr>
                <w:color w:val="auto"/>
              </w:rPr>
              <w:t>Koribilli Teja</w:t>
            </w:r>
            <w:r w:rsidR="00692703" w:rsidRPr="002C4EDE">
              <w:rPr>
                <w:color w:val="auto"/>
              </w:rPr>
              <w:t xml:space="preserve"> </w:t>
            </w:r>
          </w:p>
          <w:p w14:paraId="1C384736" w14:textId="7C1CFF1D" w:rsidR="00692703" w:rsidRPr="002C4EDE" w:rsidRDefault="00EE5035" w:rsidP="00913946">
            <w:pPr>
              <w:pStyle w:val="ContactInfo"/>
              <w:contextualSpacing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address:"/>
                <w:tag w:val="Enter address:"/>
                <w:id w:val="352083995"/>
                <w:placeholder>
                  <w:docPart w:val="25A4BFA6D0CA47A085D0D3613124C40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2C4EDE">
                  <w:rPr>
                    <w:color w:val="auto"/>
                  </w:rPr>
                  <w:t>Address</w:t>
                </w:r>
              </w:sdtContent>
            </w:sdt>
            <w:r w:rsidR="002C4EDE">
              <w:rPr>
                <w:color w:val="auto"/>
              </w:rPr>
              <w:t>:</w:t>
            </w:r>
            <w:r w:rsidR="00692703" w:rsidRPr="002C4EDE">
              <w:rPr>
                <w:color w:val="auto"/>
              </w:rPr>
              <w:t xml:space="preserve"> </w:t>
            </w:r>
            <w:r w:rsidR="002C4EDE" w:rsidRPr="002C4EDE">
              <w:rPr>
                <w:color w:val="auto"/>
              </w:rPr>
              <w:t xml:space="preserve">Visakhapatnam-530027, </w:t>
            </w:r>
            <w:r w:rsidR="00152F45" w:rsidRPr="002C4EDE">
              <w:rPr>
                <w:color w:val="auto"/>
              </w:rPr>
              <w:t>9949381046</w:t>
            </w:r>
          </w:p>
          <w:p w14:paraId="3610A2E8" w14:textId="46FFFD89" w:rsidR="00692703" w:rsidRPr="00CF1A49" w:rsidRDefault="00EE5035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25D6F2BE99A4762BBA4D586C2779D3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6D01D9">
              <w:t>:</w:t>
            </w:r>
            <w:r w:rsidR="004116C6">
              <w:t xml:space="preserve"> </w:t>
            </w:r>
            <w:r w:rsidR="00152F45">
              <w:t>Teja013rebel@gmail.com</w:t>
            </w:r>
            <w:r w:rsidR="00692703" w:rsidRPr="00CF1A49">
              <w:t xml:space="preserve"> </w:t>
            </w:r>
          </w:p>
        </w:tc>
      </w:tr>
      <w:tr w:rsidR="009571D8" w:rsidRPr="00CF1A49" w14:paraId="63847CBD" w14:textId="77777777" w:rsidTr="00692703">
        <w:tc>
          <w:tcPr>
            <w:tcW w:w="9360" w:type="dxa"/>
            <w:tcMar>
              <w:top w:w="432" w:type="dxa"/>
            </w:tcMar>
          </w:tcPr>
          <w:p w14:paraId="17C21A60" w14:textId="68453BF0" w:rsidR="008227B5" w:rsidRDefault="00501E41" w:rsidP="00913946">
            <w:pPr>
              <w:contextualSpacing w:val="0"/>
            </w:pPr>
            <w:r>
              <w:t>Hello My Name Is Teja And</w:t>
            </w:r>
            <w:r w:rsidR="008227B5">
              <w:t xml:space="preserve"> I have completed </w:t>
            </w:r>
            <w:r w:rsidR="007E5C52">
              <w:t>my Bachelor’s degree in Electrical and Electronics Engineering.</w:t>
            </w:r>
          </w:p>
          <w:p w14:paraId="4843E852" w14:textId="477D4759" w:rsidR="000E558D" w:rsidRDefault="00501E41" w:rsidP="00913946">
            <w:pPr>
              <w:contextualSpacing w:val="0"/>
            </w:pPr>
            <w:r>
              <w:t xml:space="preserve">I am good with </w:t>
            </w:r>
            <w:r w:rsidR="008227B5">
              <w:t>c</w:t>
            </w:r>
            <w:r>
              <w:t>omputers</w:t>
            </w:r>
            <w:r w:rsidR="007E5C52">
              <w:t>, Coding</w:t>
            </w:r>
            <w:r w:rsidR="008227B5">
              <w:t>, Photoshop</w:t>
            </w:r>
            <w:r w:rsidR="0098519E">
              <w:t>,</w:t>
            </w:r>
            <w:r w:rsidR="008227B5">
              <w:t xml:space="preserve"> </w:t>
            </w:r>
            <w:r w:rsidR="0098519E">
              <w:t>V</w:t>
            </w:r>
            <w:r w:rsidR="008227B5">
              <w:t>ideo Editing</w:t>
            </w:r>
            <w:r w:rsidR="0098519E">
              <w:t xml:space="preserve"> And </w:t>
            </w:r>
            <w:r w:rsidR="009F2911">
              <w:t xml:space="preserve">Computer </w:t>
            </w:r>
            <w:r w:rsidR="0098519E">
              <w:t>Game</w:t>
            </w:r>
            <w:r w:rsidR="000E558D">
              <w:t>s.</w:t>
            </w:r>
          </w:p>
          <w:p w14:paraId="249AD906" w14:textId="50AB4BB9" w:rsidR="000E558D" w:rsidRPr="00CF1A49" w:rsidRDefault="000E558D" w:rsidP="00913946">
            <w:pPr>
              <w:contextualSpacing w:val="0"/>
            </w:pPr>
            <w:r>
              <w:t xml:space="preserve">Form My Childhood I love computer Stuff </w:t>
            </w:r>
          </w:p>
        </w:tc>
      </w:tr>
    </w:tbl>
    <w:p w14:paraId="270738FC" w14:textId="1B73F812" w:rsidR="004E01EB" w:rsidRPr="00CF1A49" w:rsidRDefault="00EE503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BDE804444EC4ADF979739B39638949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24C4E51" w14:textId="77777777" w:rsidTr="00D66A52">
        <w:tc>
          <w:tcPr>
            <w:tcW w:w="9355" w:type="dxa"/>
          </w:tcPr>
          <w:p w14:paraId="5B21EF64" w14:textId="5E426313" w:rsidR="001D0BF1" w:rsidRPr="00CF1A49" w:rsidRDefault="00152F45" w:rsidP="001D0BF1">
            <w:pPr>
              <w:pStyle w:val="Heading3"/>
              <w:contextualSpacing w:val="0"/>
              <w:outlineLvl w:val="2"/>
            </w:pPr>
            <w:r>
              <w:rPr>
                <w:caps w:val="0"/>
              </w:rPr>
              <w:t xml:space="preserve">NOV 2016 </w:t>
            </w:r>
            <w:r w:rsidRPr="00CF1A49">
              <w:rPr>
                <w:caps w:val="0"/>
              </w:rPr>
              <w:t>–</w:t>
            </w:r>
            <w:r>
              <w:rPr>
                <w:caps w:val="0"/>
              </w:rPr>
              <w:t xml:space="preserve"> FEB 2022 </w:t>
            </w:r>
          </w:p>
          <w:p w14:paraId="3FE9B2FC" w14:textId="6A6A1791" w:rsidR="001D0BF1" w:rsidRPr="00CF1A49" w:rsidRDefault="00152F45" w:rsidP="001D0BF1">
            <w:pPr>
              <w:pStyle w:val="Heading2"/>
              <w:contextualSpacing w:val="0"/>
              <w:outlineLvl w:val="1"/>
            </w:pPr>
            <w:r>
              <w:rPr>
                <w:caps w:val="0"/>
              </w:rPr>
              <w:t>YOUTUBE</w:t>
            </w:r>
            <w:r w:rsidR="0056252D">
              <w:rPr>
                <w:caps w:val="0"/>
              </w:rPr>
              <w:t>R</w:t>
            </w:r>
            <w:r>
              <w:rPr>
                <w:caps w:val="0"/>
              </w:rPr>
              <w:t xml:space="preserve">, CREATER/GAMER WITH 68,000+ </w:t>
            </w:r>
            <w:r w:rsidRPr="00152F45">
              <w:rPr>
                <w:caps w:val="0"/>
              </w:rPr>
              <w:t>SUBSCRIBE</w:t>
            </w:r>
            <w:r w:rsidR="00450145">
              <w:rPr>
                <w:caps w:val="0"/>
              </w:rPr>
              <w:t>R</w:t>
            </w:r>
            <w:r>
              <w:rPr>
                <w:caps w:val="0"/>
              </w:rPr>
              <w:t>’S</w:t>
            </w:r>
          </w:p>
          <w:p w14:paraId="1B1F10A6" w14:textId="34EC173D" w:rsidR="00152F45" w:rsidRDefault="00152F45" w:rsidP="001D0BF1">
            <w:pPr>
              <w:contextualSpacing w:val="0"/>
            </w:pPr>
            <w:r>
              <w:t xml:space="preserve">I used to work as a youtuber with over 68k+ subscribers and around 1million monthly views </w:t>
            </w:r>
          </w:p>
          <w:p w14:paraId="60444B96" w14:textId="357DFC64" w:rsidR="00BB6110" w:rsidRDefault="00BB6110" w:rsidP="001D0BF1">
            <w:pPr>
              <w:contextualSpacing w:val="0"/>
            </w:pPr>
            <w:r>
              <w:t xml:space="preserve">My Youtube Channel: </w:t>
            </w:r>
            <w:r w:rsidRPr="00B31412">
              <w:rPr>
                <w:color w:val="005556" w:themeColor="accent2"/>
              </w:rPr>
              <w:t>https://www.youtube.com/@TejaRebel</w:t>
            </w:r>
          </w:p>
          <w:p w14:paraId="748343AF" w14:textId="3FD6B8D3" w:rsidR="001E3120" w:rsidRDefault="00BB6110" w:rsidP="001D0BF1">
            <w:pPr>
              <w:contextualSpacing w:val="0"/>
            </w:pPr>
            <w:r>
              <w:t>B</w:t>
            </w:r>
            <w:r w:rsidR="00152F45">
              <w:t xml:space="preserve">ecause of some </w:t>
            </w:r>
            <w:r w:rsidR="00152F45" w:rsidRPr="00152F45">
              <w:t>unexpected</w:t>
            </w:r>
            <w:r w:rsidR="00152F45">
              <w:t xml:space="preserve"> reasons I had to delete all</w:t>
            </w:r>
            <w:r>
              <w:t xml:space="preserve"> videos on 2022 Feb</w:t>
            </w:r>
          </w:p>
          <w:p w14:paraId="7959E73D" w14:textId="0913383A" w:rsidR="00EE496F" w:rsidRPr="00B31412" w:rsidRDefault="00B31412" w:rsidP="00B31412">
            <w:pPr>
              <w:rPr>
                <w:b/>
                <w:bCs/>
              </w:rPr>
            </w:pPr>
            <w:r w:rsidRPr="00B31412">
              <w:rPr>
                <w:b/>
                <w:bCs/>
              </w:rPr>
              <w:t xml:space="preserve">I am still working as a youtuber </w:t>
            </w:r>
            <w:r>
              <w:rPr>
                <w:b/>
                <w:bCs/>
              </w:rPr>
              <w:t>but as a part-time</w:t>
            </w:r>
            <w:r w:rsidR="003A29A4">
              <w:rPr>
                <w:b/>
                <w:bCs/>
              </w:rPr>
              <w:t>.</w:t>
            </w:r>
          </w:p>
          <w:p w14:paraId="062CFAC8" w14:textId="1E499059" w:rsidR="00B41357" w:rsidRDefault="00B41357" w:rsidP="00B31412">
            <w:pPr>
              <w:pStyle w:val="ListParagraph"/>
              <w:numPr>
                <w:ilvl w:val="0"/>
                <w:numId w:val="25"/>
              </w:numPr>
            </w:pPr>
            <w:r>
              <w:t>My Total Work Experience As A Youtuber Is 6Years</w:t>
            </w:r>
          </w:p>
          <w:p w14:paraId="2BF796DF" w14:textId="10C85244" w:rsidR="00AF1EE3" w:rsidRDefault="00AF1EE3" w:rsidP="001D0BF1">
            <w:pPr>
              <w:contextualSpacing w:val="0"/>
            </w:pPr>
          </w:p>
          <w:p w14:paraId="7008AE2D" w14:textId="674BC67D" w:rsidR="00835726" w:rsidRDefault="005F0797" w:rsidP="00835726">
            <w:pPr>
              <w:pStyle w:val="Heading3"/>
              <w:contextualSpacing w:val="0"/>
              <w:outlineLvl w:val="2"/>
            </w:pPr>
            <w:r>
              <w:rPr>
                <w:caps w:val="0"/>
              </w:rPr>
              <w:t>MAY</w:t>
            </w:r>
            <w:r w:rsidR="00835726">
              <w:rPr>
                <w:caps w:val="0"/>
              </w:rPr>
              <w:t xml:space="preserve"> 2021 </w:t>
            </w:r>
            <w:r w:rsidR="00835726" w:rsidRPr="00CF1A49">
              <w:rPr>
                <w:caps w:val="0"/>
              </w:rPr>
              <w:t>–</w:t>
            </w:r>
            <w:r w:rsidR="00835726">
              <w:rPr>
                <w:caps w:val="0"/>
              </w:rPr>
              <w:t xml:space="preserve"> Still Working </w:t>
            </w:r>
            <w:r w:rsidR="003E3F92">
              <w:rPr>
                <w:caps w:val="0"/>
              </w:rPr>
              <w:t>As A Free</w:t>
            </w:r>
            <w:r w:rsidR="00EB1A7B">
              <w:rPr>
                <w:caps w:val="0"/>
              </w:rPr>
              <w:t>lancer</w:t>
            </w:r>
          </w:p>
          <w:p w14:paraId="53E21093" w14:textId="243E9020" w:rsidR="00B41357" w:rsidRDefault="00B41357" w:rsidP="001D0BF1">
            <w:pPr>
              <w:contextualSpacing w:val="0"/>
              <w:rPr>
                <w:b/>
                <w:bCs/>
                <w:color w:val="1D824C" w:themeColor="accent1"/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>FrontEnd Developer</w:t>
            </w:r>
          </w:p>
          <w:p w14:paraId="39951069" w14:textId="48927383" w:rsidR="00B41357" w:rsidRDefault="00B41357" w:rsidP="00AF1EE3">
            <w:pPr>
              <w:contextualSpacing w:val="0"/>
              <w:rPr>
                <w:bCs/>
              </w:rPr>
            </w:pPr>
            <w:r w:rsidRPr="009A663F">
              <w:rPr>
                <w:bCs/>
              </w:rPr>
              <w:t xml:space="preserve">I have worked on alot of projects my work is based on HTML, Css, Bootstrap And Javascript and I </w:t>
            </w:r>
            <w:r w:rsidR="00B56433" w:rsidRPr="009A663F">
              <w:rPr>
                <w:bCs/>
              </w:rPr>
              <w:t>completed</w:t>
            </w:r>
            <w:r w:rsidRPr="009A663F">
              <w:rPr>
                <w:bCs/>
              </w:rPr>
              <w:t xml:space="preserve"> all of them in time with no errors</w:t>
            </w:r>
            <w:r w:rsidR="00FB5544">
              <w:rPr>
                <w:bCs/>
              </w:rPr>
              <w:t>.</w:t>
            </w:r>
          </w:p>
          <w:p w14:paraId="6AC896B2" w14:textId="116EFA07" w:rsidR="00AF1EE3" w:rsidRPr="00555D8B" w:rsidRDefault="00AF1EE3" w:rsidP="00555D8B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t xml:space="preserve">My Work Experience In Coding </w:t>
            </w:r>
            <w:r w:rsidR="00D67E34">
              <w:t xml:space="preserve">Is </w:t>
            </w:r>
            <w:r>
              <w:t>2years</w:t>
            </w:r>
          </w:p>
          <w:p w14:paraId="0384375B" w14:textId="0D39912E" w:rsidR="00AF1EE3" w:rsidRPr="00152F45" w:rsidRDefault="00AF1EE3" w:rsidP="001D0BF1">
            <w:pPr>
              <w:contextualSpacing w:val="0"/>
            </w:pPr>
          </w:p>
        </w:tc>
      </w:tr>
      <w:tr w:rsidR="00F61DF9" w:rsidRPr="00CF1A49" w14:paraId="697F49F9" w14:textId="77777777" w:rsidTr="00F61DF9">
        <w:tc>
          <w:tcPr>
            <w:tcW w:w="9355" w:type="dxa"/>
            <w:tcMar>
              <w:top w:w="216" w:type="dxa"/>
            </w:tcMar>
          </w:tcPr>
          <w:p w14:paraId="13777990" w14:textId="54FE1F96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A6B1A9E1D5742C1B75D180DAF91A5FB"/>
        </w:placeholder>
        <w:temporary/>
        <w:showingPlcHdr/>
        <w15:appearance w15:val="hidden"/>
      </w:sdtPr>
      <w:sdtEndPr/>
      <w:sdtContent>
        <w:p w14:paraId="5345CC4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A65938B" w14:textId="77777777" w:rsidTr="00D66A52">
        <w:tc>
          <w:tcPr>
            <w:tcW w:w="9355" w:type="dxa"/>
          </w:tcPr>
          <w:p w14:paraId="37BB363C" w14:textId="43D29FB9" w:rsidR="001D0BF1" w:rsidRPr="00CF1A49" w:rsidRDefault="00152F45" w:rsidP="001D0BF1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241C5F3C" w14:textId="32BC2748" w:rsidR="001D0BF1" w:rsidRPr="00501E41" w:rsidRDefault="00152F45" w:rsidP="001D0BF1">
            <w:pPr>
              <w:pStyle w:val="Heading2"/>
              <w:contextualSpacing w:val="0"/>
              <w:outlineLvl w:val="1"/>
              <w:rPr>
                <w:b w:val="0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Diploma</w:t>
            </w:r>
            <w:r w:rsidR="001D0BF1" w:rsidRPr="00CF1A49">
              <w:t xml:space="preserve">, </w:t>
            </w:r>
            <w:r w:rsidRPr="00152F45">
              <w:rPr>
                <w:rStyle w:val="SubtleReference"/>
              </w:rPr>
              <w:t>sri chaitanya engineering college</w:t>
            </w:r>
            <w:r w:rsidR="002C4EDE">
              <w:rPr>
                <w:rStyle w:val="SubtleReference"/>
              </w:rPr>
              <w:t xml:space="preserve"> -</w:t>
            </w:r>
            <w:r w:rsidR="00501E41">
              <w:rPr>
                <w:rStyle w:val="SubtleReference"/>
              </w:rPr>
              <w:t xml:space="preserve"> </w:t>
            </w:r>
            <w:r w:rsidR="00501E41" w:rsidRPr="00501E41">
              <w:rPr>
                <w:rStyle w:val="SubtleReference"/>
                <w:b/>
                <w:bCs/>
                <w:color w:val="1D824C" w:themeColor="accent1"/>
              </w:rPr>
              <w:t>64%</w:t>
            </w:r>
          </w:p>
          <w:p w14:paraId="3B2150C0" w14:textId="16B6A9E1" w:rsidR="007538DC" w:rsidRPr="00790A69" w:rsidRDefault="009B3C3E" w:rsidP="007538DC">
            <w:pPr>
              <w:contextualSpacing w:val="0"/>
              <w:rPr>
                <w:b/>
                <w:bCs/>
                <w:color w:val="auto"/>
              </w:rPr>
            </w:pPr>
            <w:r>
              <w:t xml:space="preserve">I worked as a team leader on our final year project </w:t>
            </w:r>
            <w:r w:rsidRPr="00790A69">
              <w:rPr>
                <w:b/>
                <w:bCs/>
                <w:color w:val="auto"/>
              </w:rPr>
              <w:t>(</w:t>
            </w:r>
            <w:r w:rsidR="00790A69" w:rsidRPr="00790A69">
              <w:rPr>
                <w:b/>
                <w:bCs/>
                <w:color w:val="auto"/>
              </w:rPr>
              <w:t>THEFT ALARM SYSTEM</w:t>
            </w:r>
            <w:r w:rsidRPr="00790A69">
              <w:rPr>
                <w:b/>
                <w:bCs/>
                <w:color w:val="auto"/>
              </w:rPr>
              <w:t>)</w:t>
            </w:r>
            <w:r w:rsidR="00790A69">
              <w:rPr>
                <w:b/>
                <w:bCs/>
                <w:color w:val="auto"/>
              </w:rPr>
              <w:t xml:space="preserve"> </w:t>
            </w:r>
            <w:r w:rsidRPr="00790A69">
              <w:rPr>
                <w:b/>
                <w:bCs/>
                <w:color w:val="auto"/>
              </w:rPr>
              <w:t xml:space="preserve"> </w:t>
            </w:r>
          </w:p>
          <w:p w14:paraId="6F7E468D" w14:textId="4FFCB9C8" w:rsidR="009B3C3E" w:rsidRPr="00CF1A49" w:rsidRDefault="009B3C3E" w:rsidP="007538DC">
            <w:pPr>
              <w:contextualSpacing w:val="0"/>
            </w:pPr>
            <w:r>
              <w:t xml:space="preserve">We managed to get </w:t>
            </w:r>
            <w:r w:rsidRPr="00790A69">
              <w:rPr>
                <w:b/>
                <w:bCs/>
                <w:color w:val="1D824C" w:themeColor="accent1"/>
              </w:rPr>
              <w:t>A+</w:t>
            </w:r>
            <w:r w:rsidRPr="00790A69">
              <w:rPr>
                <w:color w:val="1D824C" w:themeColor="accent1"/>
              </w:rPr>
              <w:t xml:space="preserve"> </w:t>
            </w:r>
            <w:r>
              <w:t>on that project</w:t>
            </w:r>
          </w:p>
        </w:tc>
      </w:tr>
      <w:tr w:rsidR="00F61DF9" w:rsidRPr="00CF1A49" w14:paraId="193A2764" w14:textId="77777777" w:rsidTr="00790A69">
        <w:trPr>
          <w:trHeight w:val="673"/>
        </w:trPr>
        <w:tc>
          <w:tcPr>
            <w:tcW w:w="9355" w:type="dxa"/>
            <w:tcMar>
              <w:top w:w="216" w:type="dxa"/>
            </w:tcMar>
          </w:tcPr>
          <w:p w14:paraId="05DA334F" w14:textId="4320C698" w:rsidR="00F61DF9" w:rsidRPr="00CF1A49" w:rsidRDefault="00152F45" w:rsidP="00F61DF9">
            <w:pPr>
              <w:pStyle w:val="Heading3"/>
              <w:contextualSpacing w:val="0"/>
              <w:outlineLvl w:val="2"/>
            </w:pPr>
            <w:r>
              <w:t>2020</w:t>
            </w:r>
          </w:p>
          <w:p w14:paraId="1EEF2230" w14:textId="4C4760E5" w:rsidR="00F61DF9" w:rsidRPr="00CF1A49" w:rsidRDefault="00152F45" w:rsidP="00F61DF9">
            <w:pPr>
              <w:pStyle w:val="Heading2"/>
              <w:contextualSpacing w:val="0"/>
              <w:outlineLvl w:val="1"/>
            </w:pPr>
            <w:r>
              <w:t>BTECH.</w:t>
            </w:r>
            <w:r>
              <w:rPr>
                <w:rStyle w:val="SubtleReference"/>
              </w:rPr>
              <w:t xml:space="preserve"> </w:t>
            </w:r>
            <w:r w:rsidRPr="00152F45">
              <w:rPr>
                <w:rFonts w:cstheme="minorHAnsi"/>
                <w:b w:val="0"/>
                <w:bCs/>
                <w:color w:val="202124"/>
                <w:shd w:val="clear" w:color="auto" w:fill="FFFFFF"/>
              </w:rPr>
              <w:t>North East Frontier Technical University</w:t>
            </w:r>
            <w:r w:rsidR="00501E41">
              <w:rPr>
                <w:rFonts w:cstheme="minorHAnsi"/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="002C4EDE">
              <w:rPr>
                <w:rFonts w:cstheme="minorHAnsi"/>
                <w:b w:val="0"/>
                <w:bCs/>
                <w:color w:val="202124"/>
                <w:shd w:val="clear" w:color="auto" w:fill="FFFFFF"/>
              </w:rPr>
              <w:t xml:space="preserve">- </w:t>
            </w:r>
            <w:r w:rsidR="00501E41" w:rsidRPr="00501E41">
              <w:rPr>
                <w:rFonts w:cstheme="minorHAnsi"/>
                <w:shd w:val="clear" w:color="auto" w:fill="FFFFFF"/>
              </w:rPr>
              <w:t>61%</w:t>
            </w:r>
          </w:p>
          <w:p w14:paraId="56FF3FA9" w14:textId="7BDE3F40" w:rsidR="00F61DF9" w:rsidRDefault="00220A04" w:rsidP="00F61DF9">
            <w:r>
              <w:t xml:space="preserve">I worked as </w:t>
            </w:r>
            <w:r w:rsidR="007622EA">
              <w:t>C</w:t>
            </w:r>
            <w:r w:rsidR="00CF7B5C">
              <w:t>omputer</w:t>
            </w:r>
            <w:r w:rsidR="007622EA">
              <w:t xml:space="preserve"> Class</w:t>
            </w:r>
            <w:r w:rsidR="00CF7B5C">
              <w:t xml:space="preserve"> </w:t>
            </w:r>
            <w:r w:rsidRPr="00220A04">
              <w:t xml:space="preserve">lab assistant </w:t>
            </w:r>
            <w:r>
              <w:t xml:space="preserve">on my holidays </w:t>
            </w:r>
          </w:p>
        </w:tc>
      </w:tr>
    </w:tbl>
    <w:sdt>
      <w:sdtPr>
        <w:alias w:val="Skills:"/>
        <w:tag w:val="Skills:"/>
        <w:id w:val="-1392877668"/>
        <w:placeholder>
          <w:docPart w:val="3EFA9868EF5A48E385264712EF6A3DA2"/>
        </w:placeholder>
        <w:temporary/>
        <w:showingPlcHdr/>
        <w15:appearance w15:val="hidden"/>
      </w:sdtPr>
      <w:sdtEndPr/>
      <w:sdtContent>
        <w:p w14:paraId="6705D78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A1BF91" w14:textId="77777777" w:rsidTr="00361489">
        <w:trPr>
          <w:trHeight w:val="1552"/>
        </w:trPr>
        <w:tc>
          <w:tcPr>
            <w:tcW w:w="4680" w:type="dxa"/>
          </w:tcPr>
          <w:p w14:paraId="43A6672C" w14:textId="0E51E688" w:rsidR="00BB6110" w:rsidRPr="00BB6110" w:rsidRDefault="00BB6110" w:rsidP="00BB6110">
            <w:pPr>
              <w:pStyle w:val="ListBullet"/>
              <w:rPr>
                <w:rFonts w:cstheme="minorHAnsi"/>
                <w:b/>
              </w:rPr>
            </w:pPr>
            <w:r w:rsidRPr="00BB6110">
              <w:rPr>
                <w:rFonts w:cstheme="minorHAnsi"/>
                <w:color w:val="202124"/>
                <w:shd w:val="clear" w:color="auto" w:fill="FFFFFF"/>
              </w:rPr>
              <w:t>Programming languages:</w:t>
            </w:r>
          </w:p>
          <w:p w14:paraId="49016A76" w14:textId="53116195" w:rsidR="00BB6110" w:rsidRDefault="00BB6110" w:rsidP="00361489">
            <w:pPr>
              <w:pStyle w:val="ListBullet"/>
              <w:numPr>
                <w:ilvl w:val="0"/>
                <w:numId w:val="19"/>
              </w:numPr>
            </w:pPr>
            <w:r>
              <w:t>HTML, CSS, Bootstrap and JS</w:t>
            </w:r>
          </w:p>
          <w:p w14:paraId="7E12D516" w14:textId="77777777" w:rsidR="00361489" w:rsidRPr="00361489" w:rsidRDefault="00BB6110" w:rsidP="00BB6110">
            <w:pPr>
              <w:pStyle w:val="ListBullet"/>
              <w:rPr>
                <w:rFonts w:ascii="Times New Roman" w:eastAsia="Times New Roman" w:hAnsi="Times New Roman" w:cs="Times New Roman"/>
                <w:sz w:val="24"/>
              </w:rPr>
            </w:pPr>
            <w:r w:rsidRPr="0069440D">
              <w:rPr>
                <w:shd w:val="clear" w:color="auto" w:fill="FFFFFF"/>
              </w:rPr>
              <w:t xml:space="preserve">Love Creating Stuff With Coding </w:t>
            </w:r>
          </w:p>
          <w:p w14:paraId="18AD02B9" w14:textId="34A6894D" w:rsidR="00BB6110" w:rsidRPr="00BB6110" w:rsidRDefault="00BB6110" w:rsidP="00361489">
            <w:pPr>
              <w:pStyle w:val="ListBullet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69440D">
              <w:rPr>
                <w:shd w:val="clear" w:color="auto" w:fill="FFFFFF"/>
              </w:rPr>
              <w:t>(Like Sites And Web Games)</w:t>
            </w:r>
          </w:p>
          <w:p w14:paraId="132D6F3E" w14:textId="20910E49" w:rsidR="00BB6110" w:rsidRPr="00BB6110" w:rsidRDefault="00BB6110" w:rsidP="00BB6110">
            <w:pPr>
              <w:pStyle w:val="ListBullet"/>
            </w:pPr>
            <w:r>
              <w:t>Coding</w:t>
            </w:r>
          </w:p>
          <w:p w14:paraId="6452880F" w14:textId="4D3A8C3A" w:rsidR="00BB6110" w:rsidRPr="006E1507" w:rsidRDefault="00BB6110" w:rsidP="00BB6110">
            <w:pPr>
              <w:pStyle w:val="ListBullet"/>
            </w:pPr>
            <w:r>
              <w:t>Developer</w:t>
            </w:r>
          </w:p>
          <w:p w14:paraId="1B1CAD76" w14:textId="185F2E23" w:rsidR="001F4E6D" w:rsidRDefault="00BB6110" w:rsidP="00BB6110">
            <w:pPr>
              <w:pStyle w:val="ListBullet"/>
            </w:pPr>
            <w:r>
              <w:t>Photoshop</w:t>
            </w:r>
          </w:p>
          <w:p w14:paraId="1679BBE7" w14:textId="550A708A" w:rsidR="00BB6110" w:rsidRDefault="00BB6110" w:rsidP="00BB6110">
            <w:pPr>
              <w:pStyle w:val="ListBullet"/>
            </w:pPr>
            <w:r>
              <w:t>Video Editing</w:t>
            </w:r>
          </w:p>
          <w:p w14:paraId="22B44C06" w14:textId="77777777" w:rsidR="00BB6110" w:rsidRDefault="00BB6110" w:rsidP="00BB6110">
            <w:pPr>
              <w:pStyle w:val="ListBullet"/>
            </w:pPr>
            <w:r>
              <w:t xml:space="preserve">Hardworking </w:t>
            </w:r>
          </w:p>
          <w:p w14:paraId="1D2BDF89" w14:textId="325AC430" w:rsidR="00361489" w:rsidRDefault="00361489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14:paraId="5F254126" w14:textId="464F3701" w:rsidR="00484116" w:rsidRDefault="0096300E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My </w:t>
            </w:r>
            <w:r w:rsidR="00F875B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Work </w:t>
            </w:r>
            <w:r w:rsidR="0048411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Details:</w:t>
            </w:r>
          </w:p>
          <w:p w14:paraId="653B1FF6" w14:textId="2661EF7F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My Total Experience- Work Experience In Youtube 6years, Work Experience In Coding 2 Years </w:t>
            </w:r>
          </w:p>
          <w:p w14:paraId="28460F1D" w14:textId="77777777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Current CTC- 1,00,000/-</w:t>
            </w:r>
          </w:p>
          <w:p w14:paraId="22BE90D9" w14:textId="6C125978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Expected CTC- </w:t>
            </w:r>
            <w:r w:rsidR="007220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4,50,000/- or </w:t>
            </w: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5,</w:t>
            </w:r>
            <w:r w:rsidR="007220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0,000/-</w:t>
            </w:r>
          </w:p>
          <w:p w14:paraId="03C788FC" w14:textId="77777777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Notice period- can join anytime.</w:t>
            </w:r>
          </w:p>
          <w:p w14:paraId="18DEEF36" w14:textId="77777777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Current Location- Visakhapatnam</w:t>
            </w:r>
          </w:p>
          <w:p w14:paraId="0EEBCE71" w14:textId="77777777" w:rsidR="00617FD4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Availability for virtual interview </w:t>
            </w:r>
          </w:p>
          <w:p w14:paraId="765C6EF7" w14:textId="3D7D672C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- Yes</w:t>
            </w:r>
          </w:p>
          <w:p w14:paraId="3A4D7CA2" w14:textId="2579844D" w:rsidR="00484116" w:rsidRPr="00484116" w:rsidRDefault="00484116" w:rsidP="00484116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84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Payroll Company- Youtube</w:t>
            </w:r>
          </w:p>
          <w:p w14:paraId="79453A49" w14:textId="77777777" w:rsidR="00484116" w:rsidRPr="00F34D19" w:rsidRDefault="00484116" w:rsidP="0048411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14:paraId="3C47F9C7" w14:textId="65D7C7AD" w:rsidR="00361489" w:rsidRDefault="00361489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34D1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Projects:</w:t>
            </w:r>
          </w:p>
          <w:p w14:paraId="22141416" w14:textId="77777777" w:rsidR="00361489" w:rsidRPr="00361489" w:rsidRDefault="00361489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14:paraId="372B43F1" w14:textId="454D29C3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Opins Site</w:t>
            </w:r>
          </w:p>
          <w:p w14:paraId="11DA3EBC" w14:textId="77777777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Guess My Number (Web Game)</w:t>
            </w:r>
          </w:p>
          <w:p w14:paraId="7CA55F07" w14:textId="77777777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Swiggy</w:t>
            </w:r>
          </w:p>
          <w:p w14:paraId="6F3B7A3D" w14:textId="77777777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Meesho</w:t>
            </w:r>
          </w:p>
          <w:p w14:paraId="57CD692D" w14:textId="77777777" w:rsidR="00361489" w:rsidRPr="00F1390D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Nicola Rider</w:t>
            </w:r>
          </w:p>
          <w:p w14:paraId="301D07DC" w14:textId="2B957095" w:rsidR="003B5027" w:rsidRDefault="00361489" w:rsidP="003B5027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Filpkart (Bootstrap)</w:t>
            </w:r>
          </w:p>
          <w:p w14:paraId="1F0CBD87" w14:textId="3EFB0E58" w:rsidR="003B5027" w:rsidRPr="003B5027" w:rsidRDefault="003B5027" w:rsidP="003B5027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4C1D59">
              <w:rPr>
                <w:rFonts w:ascii="Times New Roman" w:eastAsia="Times New Roman" w:hAnsi="Times New Roman" w:cs="Times New Roman"/>
                <w:sz w:val="24"/>
              </w:rPr>
              <w:t xml:space="preserve">You can check my project’s here </w:t>
            </w:r>
            <w:r w:rsidRPr="003B50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https://github.com/TejaRebel</w:t>
            </w:r>
          </w:p>
          <w:p w14:paraId="5D8F3B6D" w14:textId="79D53A86" w:rsidR="00361489" w:rsidRPr="006E1507" w:rsidRDefault="00361489" w:rsidP="00361489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66D10EE8" w14:textId="1E214F54" w:rsidR="00BB6110" w:rsidRDefault="00BB6110" w:rsidP="00361489">
            <w:pPr>
              <w:pStyle w:val="ListBullet"/>
            </w:pPr>
            <w:r>
              <w:t>Fast learner and creative thinker</w:t>
            </w:r>
          </w:p>
          <w:p w14:paraId="7D35C7D3" w14:textId="77777777" w:rsidR="00BB6110" w:rsidRDefault="00BB6110" w:rsidP="00361489">
            <w:pPr>
              <w:pStyle w:val="ListBullet"/>
            </w:pPr>
            <w:r>
              <w:t>Adaptability</w:t>
            </w:r>
          </w:p>
          <w:p w14:paraId="17BF55B8" w14:textId="77777777" w:rsidR="00BB6110" w:rsidRDefault="00BB6110" w:rsidP="00361489">
            <w:pPr>
              <w:pStyle w:val="ListBullet"/>
            </w:pPr>
            <w:r>
              <w:t>Socially Active</w:t>
            </w:r>
          </w:p>
          <w:p w14:paraId="7B1C2962" w14:textId="77777777" w:rsidR="001E3120" w:rsidRDefault="00BB6110" w:rsidP="00361489">
            <w:pPr>
              <w:pStyle w:val="ListBullet"/>
            </w:pPr>
            <w:r>
              <w:t>Can Work Overtime</w:t>
            </w:r>
          </w:p>
          <w:p w14:paraId="026C860C" w14:textId="137F776B" w:rsidR="00BB6110" w:rsidRDefault="00BB6110" w:rsidP="00361489">
            <w:pPr>
              <w:pStyle w:val="ListBullet"/>
            </w:pPr>
            <w:r>
              <w:t>Flexibility</w:t>
            </w:r>
          </w:p>
          <w:p w14:paraId="6E58C0DC" w14:textId="1049BBA1" w:rsidR="00BB6110" w:rsidRDefault="00BB6110" w:rsidP="00361489">
            <w:pPr>
              <w:pStyle w:val="ListBullet"/>
            </w:pPr>
            <w:r>
              <w:t>Creator</w:t>
            </w:r>
          </w:p>
          <w:p w14:paraId="77AFC91B" w14:textId="5B0F7213" w:rsidR="00361489" w:rsidRDefault="00361489" w:rsidP="00361489">
            <w:pPr>
              <w:pStyle w:val="ListBullet"/>
            </w:pPr>
            <w:r>
              <w:t>Good With Explainning</w:t>
            </w:r>
          </w:p>
          <w:p w14:paraId="1C150B21" w14:textId="77777777" w:rsidR="00BB6110" w:rsidRDefault="00BB6110" w:rsidP="00BB611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EE74DD6" w14:textId="5DF42AD6" w:rsidR="00BB6110" w:rsidRPr="006E1507" w:rsidRDefault="00BB6110" w:rsidP="00BB6110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F378370" w14:textId="77777777" w:rsidR="00361489" w:rsidRPr="00E32538" w:rsidRDefault="00361489" w:rsidP="00361489">
      <w:pPr>
        <w:spacing w:after="200" w:line="276" w:lineRule="auto"/>
        <w:rPr>
          <w:rFonts w:asciiTheme="majorHAnsi" w:eastAsia="Times New Roman" w:hAnsiTheme="majorHAnsi" w:cs="Times New Roman"/>
          <w:b/>
          <w:color w:val="auto"/>
          <w:sz w:val="28"/>
          <w:szCs w:val="28"/>
        </w:rPr>
      </w:pPr>
      <w:r w:rsidRPr="00E32538">
        <w:rPr>
          <w:rFonts w:asciiTheme="majorHAnsi" w:eastAsia="Times New Roman" w:hAnsiTheme="majorHAnsi" w:cs="Times New Roman"/>
          <w:b/>
          <w:color w:val="auto"/>
          <w:sz w:val="28"/>
          <w:szCs w:val="28"/>
        </w:rPr>
        <w:t>Training:</w:t>
      </w:r>
    </w:p>
    <w:p w14:paraId="0FBA5135" w14:textId="6349D83C" w:rsidR="00361489" w:rsidRPr="00501E41" w:rsidRDefault="00361489" w:rsidP="00361489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Trained in EPDCEL SUB-STATION [ POWER OFFICE] IN {PENDURTHI}  </w:t>
      </w:r>
    </w:p>
    <w:p w14:paraId="4DEF07C5" w14:textId="25BD268C" w:rsidR="00501E41" w:rsidRDefault="00361489" w:rsidP="00501E41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Went To Coding School At N.A.D</w:t>
      </w:r>
    </w:p>
    <w:p w14:paraId="647C9DAD" w14:textId="77777777" w:rsidR="001E467E" w:rsidRPr="001E467E" w:rsidRDefault="001E467E" w:rsidP="00A944C0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auto"/>
          <w:sz w:val="24"/>
        </w:rPr>
      </w:pPr>
    </w:p>
    <w:p w14:paraId="50189665" w14:textId="791FA44D" w:rsidR="00501E41" w:rsidRPr="00E32538" w:rsidRDefault="00501E41" w:rsidP="00501E41">
      <w:pPr>
        <w:spacing w:after="200" w:line="276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E32538">
        <w:rPr>
          <w:rFonts w:asciiTheme="majorHAnsi" w:eastAsia="Times New Roman" w:hAnsiTheme="majorHAnsi" w:cs="Times New Roman"/>
          <w:b/>
          <w:sz w:val="24"/>
        </w:rPr>
        <w:t xml:space="preserve"> </w:t>
      </w:r>
      <w:r w:rsidRPr="00E32538">
        <w:rPr>
          <w:rFonts w:asciiTheme="majorHAnsi" w:eastAsia="Times New Roman" w:hAnsiTheme="majorHAnsi" w:cs="Times New Roman"/>
          <w:b/>
          <w:color w:val="auto"/>
          <w:sz w:val="28"/>
          <w:szCs w:val="28"/>
        </w:rPr>
        <w:t>Personal Details:</w:t>
      </w:r>
    </w:p>
    <w:p w14:paraId="5A4E8A6A" w14:textId="77777777" w:rsidR="00501E41" w:rsidRDefault="00501E41" w:rsidP="00501E4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lastRenderedPageBreak/>
        <w:t xml:space="preserve">Full Name: </w:t>
      </w:r>
      <w:r>
        <w:rPr>
          <w:rFonts w:ascii="Times New Roman" w:eastAsia="Times New Roman" w:hAnsi="Times New Roman" w:cs="Times New Roman"/>
          <w:sz w:val="24"/>
        </w:rPr>
        <w:t>KORIBILLI TEJA</w:t>
      </w:r>
    </w:p>
    <w:p w14:paraId="1220E9AA" w14:textId="77777777" w:rsidR="00501E41" w:rsidRDefault="00501E41" w:rsidP="00501E4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t xml:space="preserve">Gender: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Male</w:t>
      </w:r>
    </w:p>
    <w:p w14:paraId="13B0DA7B" w14:textId="77777777" w:rsidR="00501E41" w:rsidRDefault="00501E41" w:rsidP="00501E4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t>Date of Birth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: 8</w:t>
      </w:r>
      <w:r w:rsidRPr="00501E41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>th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 Aug, 1997.</w:t>
      </w:r>
    </w:p>
    <w:p w14:paraId="02BA4B3F" w14:textId="7B313E18" w:rsidR="00501E41" w:rsidRPr="00501E41" w:rsidRDefault="00501E41" w:rsidP="00501E41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t>Hobbies</w:t>
      </w:r>
      <w:r w:rsidRPr="00501E41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:  </w:t>
      </w:r>
      <w:r w:rsidRPr="00501E41">
        <w:rPr>
          <w:rFonts w:ascii="Times New Roman" w:eastAsia="Times New Roman" w:hAnsi="Times New Roman" w:cs="Times New Roman"/>
          <w:b/>
          <w:bCs/>
          <w:color w:val="auto"/>
          <w:sz w:val="24"/>
          <w:highlight w:val="yellow"/>
        </w:rPr>
        <w:t>Creating</w:t>
      </w:r>
      <w:r w:rsidR="00FA35AC">
        <w:rPr>
          <w:rFonts w:ascii="Times New Roman" w:eastAsia="Times New Roman" w:hAnsi="Times New Roman" w:cs="Times New Roman"/>
          <w:b/>
          <w:bCs/>
          <w:color w:val="auto"/>
          <w:sz w:val="24"/>
          <w:highlight w:val="yellow"/>
        </w:rPr>
        <w:t xml:space="preserve"> </w:t>
      </w:r>
      <w:r w:rsidRPr="00501E41">
        <w:rPr>
          <w:rFonts w:ascii="Times New Roman" w:eastAsia="Times New Roman" w:hAnsi="Times New Roman" w:cs="Times New Roman"/>
          <w:b/>
          <w:bCs/>
          <w:color w:val="auto"/>
          <w:sz w:val="24"/>
          <w:highlight w:val="yellow"/>
        </w:rPr>
        <w:t>Sites, Creating Sample web Games</w:t>
      </w:r>
      <w:r w:rsidRPr="00501E41">
        <w:rPr>
          <w:rFonts w:ascii="Times New Roman" w:eastAsia="Times New Roman" w:hAnsi="Times New Roman" w:cs="Times New Roman"/>
          <w:color w:val="auto"/>
          <w:sz w:val="24"/>
          <w:highlight w:val="yellow"/>
        </w:rPr>
        <w:t>,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0C6FD2">
        <w:rPr>
          <w:rFonts w:ascii="Times New Roman" w:eastAsia="Times New Roman" w:hAnsi="Times New Roman" w:cs="Times New Roman"/>
          <w:color w:val="auto"/>
          <w:sz w:val="24"/>
        </w:rPr>
        <w:t xml:space="preserve">Playing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Chess, Photoshop, Recording Gameplay videos, Editing videos and uploading in Youtube, Watching Anime, Reading Manga’s, Playing with </w:t>
      </w:r>
      <w:r w:rsidR="00450145">
        <w:rPr>
          <w:rFonts w:ascii="Times New Roman" w:eastAsia="Times New Roman" w:hAnsi="Times New Roman" w:cs="Times New Roman"/>
          <w:color w:val="auto"/>
          <w:sz w:val="24"/>
        </w:rPr>
        <w:t xml:space="preserve">my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pet, Listening music.</w:t>
      </w:r>
    </w:p>
    <w:p w14:paraId="21AA8FB5" w14:textId="77777777" w:rsidR="00501E41" w:rsidRPr="00E32538" w:rsidRDefault="00501E41" w:rsidP="00914115">
      <w:pPr>
        <w:spacing w:after="200" w:line="276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14:paraId="489CFB35" w14:textId="76010F08" w:rsidR="00914115" w:rsidRPr="00E32538" w:rsidRDefault="00914115" w:rsidP="00914115">
      <w:pPr>
        <w:spacing w:after="200" w:line="276" w:lineRule="auto"/>
        <w:rPr>
          <w:rFonts w:asciiTheme="majorHAnsi" w:eastAsia="Times New Roman" w:hAnsiTheme="majorHAnsi" w:cs="Times New Roman"/>
          <w:b/>
          <w:color w:val="auto"/>
          <w:sz w:val="28"/>
          <w:szCs w:val="28"/>
        </w:rPr>
      </w:pPr>
      <w:r w:rsidRPr="00E32538">
        <w:rPr>
          <w:rFonts w:asciiTheme="majorHAnsi" w:eastAsia="Times New Roman" w:hAnsiTheme="majorHAnsi" w:cs="Times New Roman"/>
          <w:b/>
          <w:color w:val="auto"/>
          <w:sz w:val="28"/>
          <w:szCs w:val="28"/>
        </w:rPr>
        <w:t>Academic Achievements &amp; Extra Curricular Activities:</w:t>
      </w:r>
    </w:p>
    <w:p w14:paraId="35393D6D" w14:textId="57F68462" w:rsidR="00914115" w:rsidRDefault="00914115" w:rsidP="00914115">
      <w:pPr>
        <w:numPr>
          <w:ilvl w:val="0"/>
          <w:numId w:val="21"/>
        </w:numPr>
        <w:spacing w:line="276" w:lineRule="auto"/>
        <w:ind w:left="720" w:hanging="360"/>
        <w:rPr>
          <w:rFonts w:ascii="Arial" w:eastAsia="Arial" w:hAnsi="Arial" w:cs="Arial"/>
          <w:color w:val="auto"/>
        </w:rPr>
      </w:pPr>
      <w:r w:rsidRPr="00501E41">
        <w:rPr>
          <w:rFonts w:ascii="Arial" w:eastAsia="Arial" w:hAnsi="Arial" w:cs="Arial"/>
          <w:color w:val="auto"/>
        </w:rPr>
        <w:t>Always maintained consistency throughout academics.</w:t>
      </w:r>
    </w:p>
    <w:p w14:paraId="274192B9" w14:textId="77777777" w:rsidR="00501E41" w:rsidRPr="00501E41" w:rsidRDefault="00501E41" w:rsidP="00501E41">
      <w:pPr>
        <w:spacing w:line="276" w:lineRule="auto"/>
        <w:ind w:left="720"/>
        <w:rPr>
          <w:rFonts w:ascii="Arial" w:eastAsia="Arial" w:hAnsi="Arial" w:cs="Arial"/>
          <w:color w:val="auto"/>
        </w:rPr>
      </w:pPr>
    </w:p>
    <w:p w14:paraId="6FF65297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Received 3</w:t>
      </w:r>
      <w:r w:rsidRPr="00501E41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 xml:space="preserve">rd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prize in Science Exhibition.</w:t>
      </w:r>
    </w:p>
    <w:p w14:paraId="57CB5C72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Achieved Scholarship under fees reimbursement scheme during Diploma.</w:t>
      </w:r>
    </w:p>
    <w:p w14:paraId="2FA66957" w14:textId="1161781E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Received 3</w:t>
      </w:r>
      <w:r w:rsidRPr="00501E41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>rd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 prize in Drawing Competition in school.</w:t>
      </w:r>
    </w:p>
    <w:p w14:paraId="1E2405F9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One of the leaders of House in school.</w:t>
      </w:r>
    </w:p>
    <w:p w14:paraId="6705F35A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Participated in Sports event conducted in school &amp; college.</w:t>
      </w:r>
    </w:p>
    <w:p w14:paraId="6A55B1FD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Member of one of the organizing committees for the College Annual Day Function &amp; Fresher’s Day.</w:t>
      </w:r>
    </w:p>
    <w:p w14:paraId="749A1F22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Participated in City Cleanliness Campaign in school.</w:t>
      </w:r>
    </w:p>
    <w:p w14:paraId="57A94E97" w14:textId="1DA4C1D7" w:rsidR="00914115" w:rsidRPr="00995B2D" w:rsidRDefault="00914115" w:rsidP="00914115">
      <w:pPr>
        <w:numPr>
          <w:ilvl w:val="0"/>
          <w:numId w:val="22"/>
        </w:numPr>
        <w:spacing w:line="276" w:lineRule="auto"/>
        <w:ind w:left="720" w:hanging="360"/>
        <w:rPr>
          <w:rFonts w:ascii="Arial" w:eastAsia="Arial" w:hAnsi="Arial" w:cs="Arial"/>
          <w:b/>
          <w:color w:val="auto"/>
        </w:rPr>
      </w:pPr>
      <w:r w:rsidRPr="00501E41">
        <w:rPr>
          <w:rFonts w:ascii="Arial" w:eastAsia="Arial" w:hAnsi="Arial" w:cs="Arial"/>
          <w:color w:val="auto"/>
        </w:rPr>
        <w:t>Actively participated in various cultural activities in school and college.</w:t>
      </w:r>
    </w:p>
    <w:p w14:paraId="54AD1D69" w14:textId="104E29DA" w:rsidR="00995B2D" w:rsidRDefault="00995B2D" w:rsidP="00995B2D">
      <w:pPr>
        <w:spacing w:line="276" w:lineRule="auto"/>
        <w:rPr>
          <w:rFonts w:ascii="Arial" w:eastAsia="Arial" w:hAnsi="Arial" w:cs="Arial"/>
          <w:color w:val="auto"/>
        </w:rPr>
      </w:pPr>
    </w:p>
    <w:p w14:paraId="21A84878" w14:textId="4FF0E6E1" w:rsidR="00995B2D" w:rsidRDefault="00995B2D" w:rsidP="00995B2D">
      <w:pPr>
        <w:spacing w:line="276" w:lineRule="auto"/>
        <w:rPr>
          <w:rFonts w:ascii="Arial" w:eastAsia="Arial" w:hAnsi="Arial" w:cs="Arial"/>
          <w:color w:val="auto"/>
        </w:rPr>
      </w:pPr>
    </w:p>
    <w:p w14:paraId="67D623EC" w14:textId="0D409EA5" w:rsidR="00995B2D" w:rsidRDefault="00995B2D" w:rsidP="00995B2D">
      <w:pPr>
        <w:spacing w:line="276" w:lineRule="auto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Thank You,</w:t>
      </w:r>
    </w:p>
    <w:p w14:paraId="3736EC64" w14:textId="239D07CD" w:rsidR="00995B2D" w:rsidRPr="00501E41" w:rsidRDefault="00995B2D" w:rsidP="00995B2D">
      <w:pPr>
        <w:spacing w:line="276" w:lineRule="auto"/>
        <w:rPr>
          <w:rFonts w:ascii="Arial" w:eastAsia="Arial" w:hAnsi="Arial" w:cs="Arial"/>
          <w:b/>
          <w:color w:val="auto"/>
        </w:rPr>
      </w:pPr>
      <w:r>
        <w:rPr>
          <w:rFonts w:ascii="Arial" w:eastAsia="Arial" w:hAnsi="Arial" w:cs="Arial"/>
          <w:color w:val="auto"/>
        </w:rPr>
        <w:t>Koribilli Teja.</w:t>
      </w:r>
    </w:p>
    <w:p w14:paraId="7CFDB0DF" w14:textId="34E8233F" w:rsidR="00B51D1B" w:rsidRPr="006E1507" w:rsidRDefault="00B51D1B" w:rsidP="00914115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D8C5" w14:textId="77777777" w:rsidR="00EE5035" w:rsidRDefault="00EE5035" w:rsidP="0068194B">
      <w:r>
        <w:separator/>
      </w:r>
    </w:p>
    <w:p w14:paraId="1168AECC" w14:textId="77777777" w:rsidR="00EE5035" w:rsidRDefault="00EE5035"/>
    <w:p w14:paraId="7806888B" w14:textId="77777777" w:rsidR="00EE5035" w:rsidRDefault="00EE5035"/>
  </w:endnote>
  <w:endnote w:type="continuationSeparator" w:id="0">
    <w:p w14:paraId="04A8E2D0" w14:textId="77777777" w:rsidR="00EE5035" w:rsidRDefault="00EE5035" w:rsidP="0068194B">
      <w:r>
        <w:continuationSeparator/>
      </w:r>
    </w:p>
    <w:p w14:paraId="5E11E87A" w14:textId="77777777" w:rsidR="00EE5035" w:rsidRDefault="00EE5035"/>
    <w:p w14:paraId="701082E2" w14:textId="77777777" w:rsidR="00EE5035" w:rsidRDefault="00EE5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7E4C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7AAD" w14:textId="77777777" w:rsidR="00EE5035" w:rsidRDefault="00EE5035" w:rsidP="0068194B">
      <w:r>
        <w:separator/>
      </w:r>
    </w:p>
    <w:p w14:paraId="4A9415D7" w14:textId="77777777" w:rsidR="00EE5035" w:rsidRDefault="00EE5035"/>
    <w:p w14:paraId="2E16AE86" w14:textId="77777777" w:rsidR="00EE5035" w:rsidRDefault="00EE5035"/>
  </w:footnote>
  <w:footnote w:type="continuationSeparator" w:id="0">
    <w:p w14:paraId="1A174F56" w14:textId="77777777" w:rsidR="00EE5035" w:rsidRDefault="00EE5035" w:rsidP="0068194B">
      <w:r>
        <w:continuationSeparator/>
      </w:r>
    </w:p>
    <w:p w14:paraId="0B4B4E5E" w14:textId="77777777" w:rsidR="00EE5035" w:rsidRDefault="00EE5035"/>
    <w:p w14:paraId="630A217F" w14:textId="77777777" w:rsidR="00EE5035" w:rsidRDefault="00EE50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9D1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2F64CE" wp14:editId="053AFA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BF4D6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3359A6"/>
    <w:multiLevelType w:val="hybridMultilevel"/>
    <w:tmpl w:val="E20A2268"/>
    <w:lvl w:ilvl="0" w:tplc="DC7622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55E69"/>
    <w:multiLevelType w:val="multilevel"/>
    <w:tmpl w:val="366C5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CE5F9C"/>
    <w:multiLevelType w:val="multilevel"/>
    <w:tmpl w:val="7728C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298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65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1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</w:abstractNum>
  <w:abstractNum w:abstractNumId="14" w15:restartNumberingAfterBreak="0">
    <w:nsid w:val="1D9D47BA"/>
    <w:multiLevelType w:val="multilevel"/>
    <w:tmpl w:val="FFAAE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7F0534"/>
    <w:multiLevelType w:val="hybridMultilevel"/>
    <w:tmpl w:val="46B4F584"/>
    <w:lvl w:ilvl="0" w:tplc="364EA6A2">
      <w:start w:val="2016"/>
      <w:numFmt w:val="bullet"/>
      <w:lvlText w:val=""/>
      <w:lvlJc w:val="left"/>
      <w:pPr>
        <w:ind w:left="705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595203"/>
    <w:multiLevelType w:val="hybridMultilevel"/>
    <w:tmpl w:val="ED4078E6"/>
    <w:lvl w:ilvl="0" w:tplc="32F6627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283F"/>
    <w:multiLevelType w:val="multilevel"/>
    <w:tmpl w:val="541AD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D81EAF"/>
    <w:multiLevelType w:val="hybridMultilevel"/>
    <w:tmpl w:val="AFB418EA"/>
    <w:lvl w:ilvl="0" w:tplc="D01A08D8">
      <w:start w:val="2016"/>
      <w:numFmt w:val="bullet"/>
      <w:lvlText w:val=""/>
      <w:lvlJc w:val="left"/>
      <w:pPr>
        <w:ind w:left="7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71DF4D99"/>
    <w:multiLevelType w:val="hybridMultilevel"/>
    <w:tmpl w:val="68E44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1183"/>
    <w:multiLevelType w:val="hybridMultilevel"/>
    <w:tmpl w:val="C1CEA8CE"/>
    <w:lvl w:ilvl="0" w:tplc="F0824FE0">
      <w:start w:val="20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54DAA"/>
    <w:multiLevelType w:val="multilevel"/>
    <w:tmpl w:val="660A1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EE7AE1"/>
    <w:multiLevelType w:val="hybridMultilevel"/>
    <w:tmpl w:val="CA06E528"/>
    <w:lvl w:ilvl="0" w:tplc="A4A623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1"/>
  </w:num>
  <w:num w:numId="16">
    <w:abstractNumId w:val="18"/>
  </w:num>
  <w:num w:numId="17">
    <w:abstractNumId w:val="16"/>
  </w:num>
  <w:num w:numId="18">
    <w:abstractNumId w:val="22"/>
  </w:num>
  <w:num w:numId="19">
    <w:abstractNumId w:val="20"/>
  </w:num>
  <w:num w:numId="20">
    <w:abstractNumId w:val="12"/>
  </w:num>
  <w:num w:numId="21">
    <w:abstractNumId w:val="23"/>
  </w:num>
  <w:num w:numId="22">
    <w:abstractNumId w:val="14"/>
  </w:num>
  <w:num w:numId="23">
    <w:abstractNumId w:val="21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7"/>
    <w:rsid w:val="000001EF"/>
    <w:rsid w:val="00007322"/>
    <w:rsid w:val="00007728"/>
    <w:rsid w:val="00012B4F"/>
    <w:rsid w:val="00024584"/>
    <w:rsid w:val="00024730"/>
    <w:rsid w:val="00055E95"/>
    <w:rsid w:val="0007021F"/>
    <w:rsid w:val="00075DA2"/>
    <w:rsid w:val="000B2BA5"/>
    <w:rsid w:val="000C6FD2"/>
    <w:rsid w:val="000E558D"/>
    <w:rsid w:val="000F2F8C"/>
    <w:rsid w:val="0010006E"/>
    <w:rsid w:val="001045A8"/>
    <w:rsid w:val="00114A91"/>
    <w:rsid w:val="001427E1"/>
    <w:rsid w:val="00152F45"/>
    <w:rsid w:val="00163668"/>
    <w:rsid w:val="00171566"/>
    <w:rsid w:val="00174676"/>
    <w:rsid w:val="001755A8"/>
    <w:rsid w:val="00184014"/>
    <w:rsid w:val="00192008"/>
    <w:rsid w:val="001B1B24"/>
    <w:rsid w:val="001C0E68"/>
    <w:rsid w:val="001C4B6F"/>
    <w:rsid w:val="001D0BF1"/>
    <w:rsid w:val="001E3120"/>
    <w:rsid w:val="001E467E"/>
    <w:rsid w:val="001E7E0C"/>
    <w:rsid w:val="001F0BB0"/>
    <w:rsid w:val="001F4E6D"/>
    <w:rsid w:val="001F6140"/>
    <w:rsid w:val="00203573"/>
    <w:rsid w:val="0020597D"/>
    <w:rsid w:val="00213B4C"/>
    <w:rsid w:val="00220A0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4EDE"/>
    <w:rsid w:val="002C5F60"/>
    <w:rsid w:val="002D23C5"/>
    <w:rsid w:val="002D40B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489"/>
    <w:rsid w:val="00366398"/>
    <w:rsid w:val="00367AA7"/>
    <w:rsid w:val="003A0632"/>
    <w:rsid w:val="003A29A4"/>
    <w:rsid w:val="003A30E5"/>
    <w:rsid w:val="003A6ADF"/>
    <w:rsid w:val="003B5027"/>
    <w:rsid w:val="003B5928"/>
    <w:rsid w:val="003D380F"/>
    <w:rsid w:val="003E160D"/>
    <w:rsid w:val="003E3F92"/>
    <w:rsid w:val="003F1D5F"/>
    <w:rsid w:val="00405128"/>
    <w:rsid w:val="00406CFF"/>
    <w:rsid w:val="004116C6"/>
    <w:rsid w:val="00416B25"/>
    <w:rsid w:val="00420592"/>
    <w:rsid w:val="004319E0"/>
    <w:rsid w:val="00437E8C"/>
    <w:rsid w:val="00440225"/>
    <w:rsid w:val="00450145"/>
    <w:rsid w:val="004726BC"/>
    <w:rsid w:val="00474105"/>
    <w:rsid w:val="00480E6E"/>
    <w:rsid w:val="00484116"/>
    <w:rsid w:val="00486277"/>
    <w:rsid w:val="00494CF6"/>
    <w:rsid w:val="00495F8D"/>
    <w:rsid w:val="004A1FAE"/>
    <w:rsid w:val="004A32FF"/>
    <w:rsid w:val="004B06EB"/>
    <w:rsid w:val="004B13A1"/>
    <w:rsid w:val="004B6AD0"/>
    <w:rsid w:val="004C1D59"/>
    <w:rsid w:val="004C2D5D"/>
    <w:rsid w:val="004C33E1"/>
    <w:rsid w:val="004E01EB"/>
    <w:rsid w:val="004E2794"/>
    <w:rsid w:val="00501E41"/>
    <w:rsid w:val="00510392"/>
    <w:rsid w:val="00513E2A"/>
    <w:rsid w:val="00555D8B"/>
    <w:rsid w:val="0056252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0797"/>
    <w:rsid w:val="005F4B91"/>
    <w:rsid w:val="005F55D2"/>
    <w:rsid w:val="00617FD4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01D9"/>
    <w:rsid w:val="006E1507"/>
    <w:rsid w:val="00712D8B"/>
    <w:rsid w:val="00722052"/>
    <w:rsid w:val="007273B7"/>
    <w:rsid w:val="00733E0A"/>
    <w:rsid w:val="0074403D"/>
    <w:rsid w:val="00746D44"/>
    <w:rsid w:val="007538DC"/>
    <w:rsid w:val="00757803"/>
    <w:rsid w:val="007622EA"/>
    <w:rsid w:val="00784F8D"/>
    <w:rsid w:val="00790A69"/>
    <w:rsid w:val="0079206B"/>
    <w:rsid w:val="00796076"/>
    <w:rsid w:val="007C0566"/>
    <w:rsid w:val="007C606B"/>
    <w:rsid w:val="007E5C52"/>
    <w:rsid w:val="007E6A61"/>
    <w:rsid w:val="00801140"/>
    <w:rsid w:val="00803404"/>
    <w:rsid w:val="008227B5"/>
    <w:rsid w:val="00834955"/>
    <w:rsid w:val="00835726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154"/>
    <w:rsid w:val="00905715"/>
    <w:rsid w:val="0091321E"/>
    <w:rsid w:val="00913946"/>
    <w:rsid w:val="00914115"/>
    <w:rsid w:val="0092726B"/>
    <w:rsid w:val="009361BA"/>
    <w:rsid w:val="00944F78"/>
    <w:rsid w:val="009510E7"/>
    <w:rsid w:val="00952C89"/>
    <w:rsid w:val="009571D8"/>
    <w:rsid w:val="0096300E"/>
    <w:rsid w:val="009650EA"/>
    <w:rsid w:val="0097790C"/>
    <w:rsid w:val="0098506E"/>
    <w:rsid w:val="0098519E"/>
    <w:rsid w:val="00990FAF"/>
    <w:rsid w:val="00995B2D"/>
    <w:rsid w:val="009A44CE"/>
    <w:rsid w:val="009A663F"/>
    <w:rsid w:val="009B24D9"/>
    <w:rsid w:val="009B3C3E"/>
    <w:rsid w:val="009C4DFC"/>
    <w:rsid w:val="009D44F8"/>
    <w:rsid w:val="009E3160"/>
    <w:rsid w:val="009F220C"/>
    <w:rsid w:val="009F2911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4C0"/>
    <w:rsid w:val="00AB32F8"/>
    <w:rsid w:val="00AB610B"/>
    <w:rsid w:val="00AD360E"/>
    <w:rsid w:val="00AD40FB"/>
    <w:rsid w:val="00AD782D"/>
    <w:rsid w:val="00AE7650"/>
    <w:rsid w:val="00AF1EE3"/>
    <w:rsid w:val="00B10EBE"/>
    <w:rsid w:val="00B236F1"/>
    <w:rsid w:val="00B31412"/>
    <w:rsid w:val="00B41357"/>
    <w:rsid w:val="00B50F99"/>
    <w:rsid w:val="00B51D1B"/>
    <w:rsid w:val="00B522B3"/>
    <w:rsid w:val="00B540F4"/>
    <w:rsid w:val="00B56433"/>
    <w:rsid w:val="00B60FD0"/>
    <w:rsid w:val="00B622DF"/>
    <w:rsid w:val="00B6332A"/>
    <w:rsid w:val="00B63464"/>
    <w:rsid w:val="00B81760"/>
    <w:rsid w:val="00B8494C"/>
    <w:rsid w:val="00BA1546"/>
    <w:rsid w:val="00BB4E51"/>
    <w:rsid w:val="00BB6110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1504"/>
    <w:rsid w:val="00CB35C3"/>
    <w:rsid w:val="00CC25A7"/>
    <w:rsid w:val="00CD323D"/>
    <w:rsid w:val="00CE4030"/>
    <w:rsid w:val="00CE64B3"/>
    <w:rsid w:val="00CF1A49"/>
    <w:rsid w:val="00CF7B5C"/>
    <w:rsid w:val="00D0630C"/>
    <w:rsid w:val="00D243A9"/>
    <w:rsid w:val="00D305E5"/>
    <w:rsid w:val="00D37CD3"/>
    <w:rsid w:val="00D66A52"/>
    <w:rsid w:val="00D66EFA"/>
    <w:rsid w:val="00D67E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2538"/>
    <w:rsid w:val="00E362DB"/>
    <w:rsid w:val="00E5632B"/>
    <w:rsid w:val="00E70240"/>
    <w:rsid w:val="00E71E6B"/>
    <w:rsid w:val="00E81CC5"/>
    <w:rsid w:val="00E85A87"/>
    <w:rsid w:val="00E85B4A"/>
    <w:rsid w:val="00E93512"/>
    <w:rsid w:val="00E9528E"/>
    <w:rsid w:val="00EA5099"/>
    <w:rsid w:val="00EB1A7B"/>
    <w:rsid w:val="00EC1351"/>
    <w:rsid w:val="00EC4CBF"/>
    <w:rsid w:val="00EE1C28"/>
    <w:rsid w:val="00EE2CA8"/>
    <w:rsid w:val="00EE496F"/>
    <w:rsid w:val="00EE5035"/>
    <w:rsid w:val="00EF17E8"/>
    <w:rsid w:val="00EF51D9"/>
    <w:rsid w:val="00F130DD"/>
    <w:rsid w:val="00F24884"/>
    <w:rsid w:val="00F476C4"/>
    <w:rsid w:val="00F61DF9"/>
    <w:rsid w:val="00F81960"/>
    <w:rsid w:val="00F875B5"/>
    <w:rsid w:val="00F8769D"/>
    <w:rsid w:val="00F9350C"/>
    <w:rsid w:val="00F94EB5"/>
    <w:rsid w:val="00F9624D"/>
    <w:rsid w:val="00FA35AC"/>
    <w:rsid w:val="00FB31C1"/>
    <w:rsid w:val="00FB5544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34C62"/>
  <w15:chartTrackingRefBased/>
  <w15:docId w15:val="{5188E2F8-9CD6-45F6-98A2-88C7B303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1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3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8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6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8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7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ni%20Mo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A4BFA6D0CA47A085D0D3613124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B1E21-830D-4947-A3B7-BBE768E1A893}"/>
      </w:docPartPr>
      <w:docPartBody>
        <w:p w:rsidR="007349F7" w:rsidRDefault="00815F17">
          <w:pPr>
            <w:pStyle w:val="25A4BFA6D0CA47A085D0D3613124C404"/>
          </w:pPr>
          <w:r w:rsidRPr="00CF1A49">
            <w:t>Address</w:t>
          </w:r>
        </w:p>
      </w:docPartBody>
    </w:docPart>
    <w:docPart>
      <w:docPartPr>
        <w:name w:val="D25D6F2BE99A4762BBA4D586C2779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B28D-65D0-45D5-9DF2-6EA637D2BEDE}"/>
      </w:docPartPr>
      <w:docPartBody>
        <w:p w:rsidR="007349F7" w:rsidRDefault="00815F17">
          <w:pPr>
            <w:pStyle w:val="D25D6F2BE99A4762BBA4D586C2779D3C"/>
          </w:pPr>
          <w:r w:rsidRPr="00CF1A49">
            <w:t>Email</w:t>
          </w:r>
        </w:p>
      </w:docPartBody>
    </w:docPart>
    <w:docPart>
      <w:docPartPr>
        <w:name w:val="BBDE804444EC4ADF979739B39638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4B8F1-4425-43BA-BD2E-011918B59BD9}"/>
      </w:docPartPr>
      <w:docPartBody>
        <w:p w:rsidR="007349F7" w:rsidRDefault="00815F17">
          <w:pPr>
            <w:pStyle w:val="BBDE804444EC4ADF979739B396389493"/>
          </w:pPr>
          <w:r w:rsidRPr="00CF1A49">
            <w:t>Experience</w:t>
          </w:r>
        </w:p>
      </w:docPartBody>
    </w:docPart>
    <w:docPart>
      <w:docPartPr>
        <w:name w:val="CA6B1A9E1D5742C1B75D180DAF91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68FA-F0DD-4D72-BA86-885BCFBB1075}"/>
      </w:docPartPr>
      <w:docPartBody>
        <w:p w:rsidR="007349F7" w:rsidRDefault="00815F17">
          <w:pPr>
            <w:pStyle w:val="CA6B1A9E1D5742C1B75D180DAF91A5FB"/>
          </w:pPr>
          <w:r w:rsidRPr="00CF1A49">
            <w:t>Education</w:t>
          </w:r>
        </w:p>
      </w:docPartBody>
    </w:docPart>
    <w:docPart>
      <w:docPartPr>
        <w:name w:val="3EFA9868EF5A48E385264712EF6A3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F864-61D5-4FAD-B4BD-D5A3DF1040FA}"/>
      </w:docPartPr>
      <w:docPartBody>
        <w:p w:rsidR="007349F7" w:rsidRDefault="00815F17">
          <w:pPr>
            <w:pStyle w:val="3EFA9868EF5A48E385264712EF6A3D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17"/>
    <w:rsid w:val="001E42E9"/>
    <w:rsid w:val="00357CDB"/>
    <w:rsid w:val="003650DA"/>
    <w:rsid w:val="007349F7"/>
    <w:rsid w:val="00791973"/>
    <w:rsid w:val="007F615E"/>
    <w:rsid w:val="00815F17"/>
    <w:rsid w:val="00F5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A4BFA6D0CA47A085D0D3613124C404">
    <w:name w:val="25A4BFA6D0CA47A085D0D3613124C404"/>
  </w:style>
  <w:style w:type="paragraph" w:customStyle="1" w:styleId="D25D6F2BE99A4762BBA4D586C2779D3C">
    <w:name w:val="D25D6F2BE99A4762BBA4D586C2779D3C"/>
  </w:style>
  <w:style w:type="paragraph" w:customStyle="1" w:styleId="E251B16B51264C2A9C53C6F8581E0C6F">
    <w:name w:val="E251B16B51264C2A9C53C6F8581E0C6F"/>
  </w:style>
  <w:style w:type="paragraph" w:customStyle="1" w:styleId="BBDE804444EC4ADF979739B396389493">
    <w:name w:val="BBDE804444EC4ADF979739B39638949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A6B1A9E1D5742C1B75D180DAF91A5FB">
    <w:name w:val="CA6B1A9E1D5742C1B75D180DAF91A5FB"/>
  </w:style>
  <w:style w:type="paragraph" w:customStyle="1" w:styleId="3EFA9868EF5A48E385264712EF6A3DA2">
    <w:name w:val="3EFA9868EF5A48E385264712EF6A3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137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Mohan</dc:creator>
  <cp:keywords/>
  <dc:description/>
  <cp:lastModifiedBy>Dead God</cp:lastModifiedBy>
  <cp:revision>56</cp:revision>
  <dcterms:created xsi:type="dcterms:W3CDTF">2020-03-29T15:54:00Z</dcterms:created>
  <dcterms:modified xsi:type="dcterms:W3CDTF">2023-03-20T09:42:00Z</dcterms:modified>
  <cp:category/>
</cp:coreProperties>
</file>